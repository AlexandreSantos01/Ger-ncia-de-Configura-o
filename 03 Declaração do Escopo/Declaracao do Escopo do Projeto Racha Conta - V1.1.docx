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5"/>
        <w:gridCol w:w="3118"/>
        <w:gridCol w:w="3435"/>
      </w:tblGrid>
      <w:tr w:rsidR="00D966AE" w:rsidRPr="000F71E0" w:rsidTr="00B23C6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C734FC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43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1.0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24604" w:rsidP="00124604">
            <w:pPr>
              <w:pStyle w:val="Verses"/>
            </w:pPr>
            <w:r>
              <w:t>28</w:t>
            </w:r>
            <w:r w:rsidR="009E399C">
              <w:t>/0</w:t>
            </w:r>
            <w:r>
              <w:t>2</w:t>
            </w:r>
            <w:r w:rsidR="009E399C">
              <w:t>/201</w:t>
            </w:r>
            <w:r w:rsidR="003B707A"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B707A">
            <w:pPr>
              <w:pStyle w:val="Verses"/>
            </w:pPr>
            <w:r>
              <w:t xml:space="preserve">Alexandre Santos, </w:t>
            </w:r>
            <w:r w:rsidR="003B707A">
              <w:t>Airton Sousa</w:t>
            </w:r>
            <w:r>
              <w:t xml:space="preserve"> e Márcio Franco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26E91">
            <w:pPr>
              <w:pStyle w:val="Verses"/>
            </w:pPr>
            <w:r>
              <w:t xml:space="preserve">Coleta de </w:t>
            </w:r>
            <w:r w:rsidR="00124604">
              <w:t>Requisitos e Cenários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1.1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26E91">
            <w:pPr>
              <w:pStyle w:val="Verses"/>
            </w:pPr>
            <w:r>
              <w:t>07</w:t>
            </w:r>
            <w:r w:rsidR="009E399C">
              <w:t>/0</w:t>
            </w:r>
            <w:r>
              <w:t>3</w:t>
            </w:r>
            <w:r w:rsidR="009E399C">
              <w:t>/2010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Alexandre Santos e Airton Sousa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Declaração do Escopo do Projeto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1</w:t>
            </w:r>
            <w:r w:rsidR="009E399C">
              <w:t>.</w:t>
            </w:r>
            <w:r>
              <w:t>2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14</w:t>
            </w:r>
            <w:r w:rsidR="009E399C">
              <w:t>/03/201</w:t>
            </w:r>
            <w:r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5707D4" w:rsidP="005707D4">
            <w:pPr>
              <w:pStyle w:val="Verses"/>
            </w:pPr>
            <w:r>
              <w:t>Marcio Franco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B23C6B" w:rsidP="00B23C6B">
            <w:pPr>
              <w:pStyle w:val="Verses"/>
            </w:pPr>
            <w:r>
              <w:t xml:space="preserve">Modelagem </w:t>
            </w:r>
            <w:r w:rsidR="00CE5525">
              <w:t>A</w:t>
            </w:r>
            <w:r w:rsidR="005707D4">
              <w:t>plicativo</w:t>
            </w:r>
          </w:p>
        </w:tc>
      </w:tr>
      <w:tr w:rsidR="00326E91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326E91">
            <w:pPr>
              <w:pStyle w:val="Verses"/>
            </w:pPr>
            <w:r>
              <w:t>1.3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326E91">
            <w:pPr>
              <w:pStyle w:val="Verses"/>
            </w:pPr>
            <w:r>
              <w:t>28/03/2018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9E399C">
            <w:pPr>
              <w:pStyle w:val="Verses"/>
            </w:pPr>
            <w:r>
              <w:t>Gilberto Mercês e Luís Eduardo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5707D4" w:rsidP="005707D4">
            <w:pPr>
              <w:pStyle w:val="Verses"/>
            </w:pPr>
            <w:r>
              <w:t xml:space="preserve">Codificação </w:t>
            </w:r>
            <w:r w:rsidR="00326E91">
              <w:t>do App</w:t>
            </w:r>
          </w:p>
        </w:tc>
      </w:tr>
      <w:tr w:rsidR="00326E91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9E399C">
            <w:pPr>
              <w:pStyle w:val="Verses"/>
            </w:pPr>
            <w:r>
              <w:t>1.4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326E91">
            <w:pPr>
              <w:pStyle w:val="Verses"/>
            </w:pPr>
            <w:r>
              <w:t>03/04/2018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CE5525" w:rsidP="00326E91">
            <w:pPr>
              <w:pStyle w:val="Verses"/>
            </w:pPr>
            <w:r>
              <w:t xml:space="preserve">Alexandre Santos, </w:t>
            </w:r>
            <w:r w:rsidR="00326E91">
              <w:t>Airton Sousa, Márcio Franco, Gilberto e Luís Eduardo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BA093C" w:rsidP="009E399C">
            <w:pPr>
              <w:pStyle w:val="Verses"/>
            </w:pPr>
            <w:r>
              <w:t>Revisão Geral</w:t>
            </w:r>
            <w:r w:rsidR="00C734FC">
              <w:t xml:space="preserve"> da Integração do Projeto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1.5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04</w:t>
            </w:r>
            <w:r w:rsidR="009E399C">
              <w:t>/0</w:t>
            </w:r>
            <w:r>
              <w:t>4</w:t>
            </w:r>
            <w:r w:rsidR="009E399C">
              <w:t>/201</w:t>
            </w:r>
            <w:r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B23C6B" w:rsidP="009E399C">
            <w:pPr>
              <w:pStyle w:val="Verses"/>
            </w:pPr>
            <w:r>
              <w:t>Alexandre Santos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B23C6B" w:rsidP="00326E91">
            <w:pPr>
              <w:pStyle w:val="Verses"/>
            </w:pPr>
            <w:r>
              <w:t xml:space="preserve">Entrega e </w:t>
            </w:r>
            <w:r w:rsidR="00326E91">
              <w:t>Encerramento do Projeto</w:t>
            </w:r>
          </w:p>
        </w:tc>
      </w:tr>
    </w:tbl>
    <w:p w:rsidR="00C52528" w:rsidRDefault="00C52528" w:rsidP="003D377B"/>
    <w:p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:rsidR="00B23C6B" w:rsidRDefault="00B23C6B" w:rsidP="00CE5525">
      <w:pPr>
        <w:jc w:val="both"/>
      </w:pPr>
      <w:r>
        <w:t>O Projeto destina</w:t>
      </w:r>
      <w:r w:rsidR="002323FA">
        <w:t>-se</w:t>
      </w:r>
      <w:r>
        <w:t xml:space="preserve"> a </w:t>
      </w:r>
      <w:r w:rsidR="00CE5525">
        <w:t xml:space="preserve">implementação </w:t>
      </w:r>
      <w:r>
        <w:t xml:space="preserve">de um </w:t>
      </w:r>
      <w:r w:rsidR="00CE5525">
        <w:t>A</w:t>
      </w:r>
      <w:r>
        <w:t xml:space="preserve">plicativo Mobile para ser utilizado pelos clientes </w:t>
      </w:r>
      <w:r w:rsidR="002323FA">
        <w:t xml:space="preserve">frequentadores </w:t>
      </w:r>
      <w:r>
        <w:t>de Bares</w:t>
      </w:r>
      <w:r w:rsidR="002323FA">
        <w:t xml:space="preserve">, Lanchonetes </w:t>
      </w:r>
      <w:r>
        <w:t xml:space="preserve">e </w:t>
      </w:r>
      <w:r w:rsidR="002323FA">
        <w:t xml:space="preserve">Restaurantes </w:t>
      </w:r>
      <w:r w:rsidR="00CE5525">
        <w:t xml:space="preserve">para Rachar a Conta, onde o mesmo </w:t>
      </w:r>
      <w:r w:rsidR="002323FA">
        <w:t xml:space="preserve">será manipulado pelo próprio cliente, onde o mesmo </w:t>
      </w:r>
      <w:r w:rsidR="00CE5525">
        <w:t>incluir</w:t>
      </w:r>
      <w:r w:rsidR="002323FA">
        <w:t>á</w:t>
      </w:r>
      <w:r w:rsidR="00CE5525">
        <w:t xml:space="preserve"> o valor do consumo realizado </w:t>
      </w:r>
      <w:r w:rsidR="002323FA">
        <w:t xml:space="preserve">da conta e o </w:t>
      </w:r>
      <w:r w:rsidR="00832DC7">
        <w:t xml:space="preserve">aplicativo </w:t>
      </w:r>
      <w:r w:rsidR="002323FA">
        <w:t>calculará o resumo e quanto cada participantes pagará</w:t>
      </w:r>
      <w:r w:rsidR="00832DC7">
        <w:t>, já incluso os 10% do garçom</w:t>
      </w:r>
      <w:r w:rsidR="002323FA">
        <w:t xml:space="preserve">. </w:t>
      </w:r>
    </w:p>
    <w:p w:rsidR="00B23C6B" w:rsidRDefault="00B23C6B" w:rsidP="00CE5525">
      <w:pPr>
        <w:jc w:val="both"/>
      </w:pPr>
    </w:p>
    <w:p w:rsidR="00B23C6B" w:rsidRDefault="00CE5525" w:rsidP="00CE5525">
      <w:pPr>
        <w:jc w:val="both"/>
      </w:pPr>
      <w:r>
        <w:t xml:space="preserve">Na projeto </w:t>
      </w:r>
      <w:r w:rsidR="00B23C6B">
        <w:t xml:space="preserve">faremos </w:t>
      </w:r>
      <w:r>
        <w:t xml:space="preserve">inicialmente </w:t>
      </w:r>
      <w:r w:rsidR="00B23C6B">
        <w:t>um levantamento do cenário</w:t>
      </w:r>
      <w:r>
        <w:t xml:space="preserve"> atual e esperado</w:t>
      </w:r>
      <w:r w:rsidR="00B23C6B">
        <w:t xml:space="preserve">, coleta de requisitos </w:t>
      </w:r>
      <w:r>
        <w:t xml:space="preserve">através de </w:t>
      </w:r>
      <w:r w:rsidR="00B23C6B">
        <w:t>entrevistas com Stakeholders</w:t>
      </w:r>
      <w:r>
        <w:t>, mode</w:t>
      </w:r>
      <w:r w:rsidR="00B23C6B">
        <w:t>lagem</w:t>
      </w:r>
      <w:r>
        <w:t>, prototipagem, codificação e documentação</w:t>
      </w:r>
      <w:r w:rsidR="00B23C6B">
        <w:t xml:space="preserve"> </w:t>
      </w:r>
      <w:r>
        <w:t>do aplicativo para entrega.</w:t>
      </w:r>
    </w:p>
    <w:p w:rsidR="002A19BF" w:rsidRDefault="002A19BF" w:rsidP="009C659B">
      <w:pPr>
        <w:tabs>
          <w:tab w:val="left" w:pos="915"/>
        </w:tabs>
      </w:pPr>
    </w:p>
    <w:p w:rsidR="006741AE" w:rsidRDefault="006741AE" w:rsidP="006741AE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2F604E" w:rsidRDefault="002F604E" w:rsidP="000D7536">
      <w:pPr>
        <w:jc w:val="both"/>
      </w:pPr>
      <w:r>
        <w:t>Os clientes de bares</w:t>
      </w:r>
      <w:r w:rsidR="000D7536">
        <w:t xml:space="preserve">, </w:t>
      </w:r>
      <w:r>
        <w:t xml:space="preserve">restaurantes </w:t>
      </w:r>
      <w:r w:rsidR="000D7536">
        <w:t xml:space="preserve">e lanchonetes </w:t>
      </w:r>
      <w:r>
        <w:t xml:space="preserve">quando </w:t>
      </w:r>
      <w:r w:rsidR="00905E09">
        <w:t xml:space="preserve">fecham a conta pra </w:t>
      </w:r>
      <w:r>
        <w:t>pagamento</w:t>
      </w:r>
      <w:r w:rsidR="00905E09">
        <w:t xml:space="preserve"> normalmente se deparam com uma situação corriqueira, ou seja, quem </w:t>
      </w:r>
      <w:r w:rsidR="00BB4DB2">
        <w:t xml:space="preserve">pediu o quê? Quem </w:t>
      </w:r>
      <w:r w:rsidR="00905E09">
        <w:t>paga o quê</w:t>
      </w:r>
      <w:r w:rsidR="00BB4DB2">
        <w:t>?</w:t>
      </w:r>
      <w:r w:rsidR="00905E09">
        <w:t xml:space="preserve"> e quanto </w:t>
      </w:r>
      <w:r w:rsidR="00BB4DB2">
        <w:t xml:space="preserve">cada participante vai pagar na </w:t>
      </w:r>
      <w:r w:rsidR="00905E09">
        <w:t>hora de rachar a conta</w:t>
      </w:r>
      <w:r w:rsidR="00BB4DB2">
        <w:t>?</w:t>
      </w:r>
    </w:p>
    <w:p w:rsidR="00BB4DB2" w:rsidRDefault="00BB4DB2" w:rsidP="000D7536">
      <w:pPr>
        <w:jc w:val="both"/>
      </w:pPr>
    </w:p>
    <w:p w:rsidR="00BB4DB2" w:rsidRDefault="00BB4DB2" w:rsidP="000D7536">
      <w:pPr>
        <w:jc w:val="both"/>
      </w:pPr>
      <w:r>
        <w:t xml:space="preserve">Motivados por essa dificuldade </w:t>
      </w:r>
      <w:r w:rsidR="00C06903">
        <w:t xml:space="preserve">dos clientes de Bares, </w:t>
      </w:r>
      <w:r>
        <w:t xml:space="preserve">foi que </w:t>
      </w:r>
      <w:r w:rsidR="00C06903">
        <w:t xml:space="preserve">tomamos a decisão de </w:t>
      </w:r>
      <w:r>
        <w:t>implementar</w:t>
      </w:r>
      <w:r w:rsidR="00C06903">
        <w:t>mos</w:t>
      </w:r>
      <w:r>
        <w:t xml:space="preserve"> o aplicativo Racha Conta para resolver essa dificuldade e agregar valor aos estabelecimentos que divulgarem essa ferramenta para seus clientes. </w:t>
      </w:r>
    </w:p>
    <w:p w:rsidR="002F604E" w:rsidRDefault="002F604E" w:rsidP="00170A5B"/>
    <w:p w:rsidR="00C06903" w:rsidRDefault="00C06903" w:rsidP="006741AE">
      <w:pPr>
        <w:pStyle w:val="Ttulo1"/>
      </w:pPr>
    </w:p>
    <w:p w:rsidR="006741AE" w:rsidRPr="00057D0A" w:rsidRDefault="006741AE" w:rsidP="006741AE">
      <w:pPr>
        <w:pStyle w:val="Ttulo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170A5B" w:rsidRPr="00C06903" w:rsidRDefault="00170A5B" w:rsidP="00170A5B">
      <w:r w:rsidRPr="00C06903">
        <w:t>O projeto será considerado um sucesso caso os objetivos abaixo sejam atingidos:</w:t>
      </w:r>
    </w:p>
    <w:p w:rsidR="00006FF5" w:rsidRPr="00C06903" w:rsidRDefault="00006FF5" w:rsidP="00170A5B">
      <w:pPr>
        <w:numPr>
          <w:ilvl w:val="0"/>
          <w:numId w:val="2"/>
        </w:numPr>
      </w:pPr>
      <w:r w:rsidRPr="00C06903">
        <w:t>Aplicativo esteja funcional</w:t>
      </w:r>
    </w:p>
    <w:p w:rsidR="00006FF5" w:rsidRDefault="00006FF5" w:rsidP="00170A5B">
      <w:pPr>
        <w:numPr>
          <w:ilvl w:val="0"/>
          <w:numId w:val="2"/>
        </w:numPr>
      </w:pPr>
      <w:r w:rsidRPr="00C06903">
        <w:t>Aplicativo cumpra com os requisitos validados</w:t>
      </w:r>
    </w:p>
    <w:p w:rsidR="00C06903" w:rsidRPr="00C06903" w:rsidRDefault="00C06903" w:rsidP="00C06903">
      <w:pPr>
        <w:numPr>
          <w:ilvl w:val="0"/>
          <w:numId w:val="2"/>
        </w:numPr>
      </w:pPr>
      <w:r w:rsidRPr="00C06903">
        <w:t>Conclusão do aplicativo até 04/04/2018</w:t>
      </w:r>
    </w:p>
    <w:p w:rsidR="003A07E7" w:rsidRPr="00C06903" w:rsidRDefault="00C06903" w:rsidP="00170A5B">
      <w:pPr>
        <w:numPr>
          <w:ilvl w:val="0"/>
          <w:numId w:val="2"/>
        </w:numPr>
      </w:pPr>
      <w:r>
        <w:t>A nível de onde queremos chegar, se o</w:t>
      </w:r>
      <w:r w:rsidR="003A07E7" w:rsidRPr="00C06903">
        <w:t xml:space="preserve"> Aplicativo tiver com 500 downloads baixados nas lojas de </w:t>
      </w:r>
      <w:r>
        <w:t>A</w:t>
      </w:r>
      <w:r w:rsidR="003A07E7" w:rsidRPr="00C06903">
        <w:t>pps</w:t>
      </w:r>
      <w:r>
        <w:t xml:space="preserve"> o projeto será considerado um verdadeiro sucesso</w:t>
      </w:r>
      <w:r w:rsidR="003A07E7" w:rsidRPr="00C06903">
        <w:t xml:space="preserve">. </w:t>
      </w:r>
    </w:p>
    <w:p w:rsidR="002A19BF" w:rsidRDefault="002A19BF" w:rsidP="002A19BF"/>
    <w:p w:rsidR="002A19BF" w:rsidRPr="00C46898" w:rsidRDefault="002A19BF" w:rsidP="002A19BF">
      <w:pPr>
        <w:pStyle w:val="Ttulo1"/>
      </w:pPr>
      <w:r w:rsidRPr="00C46898">
        <w:t>Escopo do Produto</w:t>
      </w:r>
    </w:p>
    <w:p w:rsidR="00170A5B" w:rsidRDefault="00170A5B" w:rsidP="00170A5B">
      <w:r>
        <w:t>Vide detalhes na EAP e no dicionário da EAP com respectivos critérios de aceitação.</w:t>
      </w:r>
    </w:p>
    <w:p w:rsidR="00340326" w:rsidRDefault="00340326" w:rsidP="002A19BF">
      <w:pPr>
        <w:pStyle w:val="Ttulo1"/>
      </w:pPr>
    </w:p>
    <w:p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170A5B" w:rsidRPr="007F252E" w:rsidRDefault="00170A5B" w:rsidP="00307128">
      <w:pPr>
        <w:jc w:val="both"/>
      </w:pPr>
      <w:r w:rsidRPr="007F252E">
        <w:t xml:space="preserve">Serão consideradas atividades fora do escopo, qualquer outra atividade que não </w:t>
      </w:r>
      <w:r w:rsidR="00DA204D">
        <w:t xml:space="preserve">contribua diretamente para o atingimento do Escopo do Produto </w:t>
      </w:r>
      <w:r w:rsidRPr="007F252E">
        <w:t>reportad</w:t>
      </w:r>
      <w:r w:rsidR="00DA204D">
        <w:t>o</w:t>
      </w:r>
      <w:r w:rsidRPr="007F252E">
        <w:t xml:space="preserve"> </w:t>
      </w:r>
      <w:r>
        <w:t>no tópico ac</w:t>
      </w:r>
      <w:r w:rsidRPr="007F252E">
        <w:t>ima.</w:t>
      </w:r>
    </w:p>
    <w:p w:rsidR="0005746A" w:rsidRDefault="0005746A" w:rsidP="00307128">
      <w:pPr>
        <w:jc w:val="both"/>
      </w:pPr>
    </w:p>
    <w:p w:rsidR="002A19BF" w:rsidRDefault="0005746A" w:rsidP="00307128">
      <w:pPr>
        <w:jc w:val="both"/>
      </w:pPr>
      <w:r>
        <w:t>O projeto Racha Conta não comtempla pagamentos via apli</w:t>
      </w:r>
      <w:r w:rsidR="00326E91">
        <w:t>c</w:t>
      </w:r>
      <w:r>
        <w:t>ativo</w:t>
      </w:r>
      <w:r w:rsidR="00326E91">
        <w:t>.</w:t>
      </w:r>
    </w:p>
    <w:p w:rsidR="00326E91" w:rsidRDefault="00326E91" w:rsidP="00307128">
      <w:pPr>
        <w:jc w:val="both"/>
      </w:pPr>
      <w:r>
        <w:t>O proprietário e o garçom dos estabelecimentos não vão interagir com a aplicação.</w:t>
      </w:r>
    </w:p>
    <w:p w:rsidR="00326E91" w:rsidRDefault="00307128" w:rsidP="002A19BF">
      <w:r>
        <w:t>O Cliente não pagará nada para utilizar o Aplicativo.</w:t>
      </w:r>
    </w:p>
    <w:p w:rsidR="00307128" w:rsidRPr="00AA3C95" w:rsidRDefault="00307128" w:rsidP="002A19BF"/>
    <w:p w:rsidR="0028566C" w:rsidRPr="00AA3C95" w:rsidRDefault="0028566C" w:rsidP="0028566C">
      <w:pPr>
        <w:pStyle w:val="Ttulo1"/>
      </w:pPr>
      <w:r>
        <w:t>Restrições</w:t>
      </w:r>
    </w:p>
    <w:p w:rsidR="006A0F99" w:rsidRDefault="006A0F99" w:rsidP="00170A5B">
      <w:r>
        <w:t>Prazo final de entrega do projeto</w:t>
      </w:r>
      <w:r w:rsidR="00307128">
        <w:t xml:space="preserve"> está muito apertado para entrega.</w:t>
      </w:r>
    </w:p>
    <w:p w:rsidR="00307128" w:rsidRDefault="00307128" w:rsidP="00170A5B">
      <w:r>
        <w:t>Orçamento não poderá passar de R</w:t>
      </w:r>
      <w:r w:rsidR="00485377">
        <w:t>$</w:t>
      </w:r>
      <w:r>
        <w:t>50.000,00</w:t>
      </w:r>
      <w:r w:rsidR="00485377">
        <w:t xml:space="preserve"> (Cinquenta Mil reais)</w:t>
      </w:r>
    </w:p>
    <w:p w:rsidR="0028566C" w:rsidRPr="00AA3C95" w:rsidRDefault="00307128" w:rsidP="0028566C">
      <w:r>
        <w:t>Equipe terá que desenvolver habilidades nos frameworks em HTML, CSS, Java Script e Angular</w:t>
      </w:r>
    </w:p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</w:p>
    <w:p w:rsidR="004F0C2C" w:rsidRDefault="004F0C2C" w:rsidP="00170A5B">
      <w:r>
        <w:t>Dedicação diária ao projeto</w:t>
      </w:r>
      <w:r w:rsidR="007123A6">
        <w:t xml:space="preserve"> pelos integrantes da equipe</w:t>
      </w:r>
      <w:r w:rsidR="00DB595C">
        <w:t>: Caso a equipe não cumpra as demandas e os prazos dentro do escopo o projeto correrá o risco de extrapolar os prazos pré-estabelecidos.</w:t>
      </w:r>
    </w:p>
    <w:p w:rsidR="004F0C2C" w:rsidRDefault="004F0C2C" w:rsidP="00170A5B">
      <w:r>
        <w:t>Ter conhecimentos de CSS, HTML, Java script e Angular</w:t>
      </w:r>
      <w:r w:rsidR="00DB595C">
        <w:t>: Caso a equipe não busque conhecimentos nestes frameworks o projeto correrá o risco de não acontecer.</w:t>
      </w:r>
    </w:p>
    <w:p w:rsidR="00DB595C" w:rsidRDefault="00DB595C" w:rsidP="00170A5B"/>
    <w:p w:rsidR="00340326" w:rsidRDefault="00340326" w:rsidP="002A19BF">
      <w:pPr>
        <w:pStyle w:val="Ttulo1"/>
      </w:pPr>
    </w:p>
    <w:p w:rsidR="002A19BF" w:rsidRPr="00AA3C95" w:rsidRDefault="002A19BF" w:rsidP="002A19BF">
      <w:pPr>
        <w:pStyle w:val="Ttulo1"/>
      </w:pPr>
      <w:r w:rsidRPr="00AA3C95">
        <w:t>E</w:t>
      </w:r>
      <w:r w:rsidR="00366264">
        <w:t>ntregas e Critérios de Aceitação</w:t>
      </w:r>
    </w:p>
    <w:p w:rsidR="00B3107C" w:rsidRDefault="00B3107C" w:rsidP="007E720E">
      <w:pPr>
        <w:pStyle w:val="Descrio"/>
        <w:rPr>
          <w:sz w:val="22"/>
          <w:lang w:val="pt-BR"/>
        </w:rPr>
      </w:pPr>
    </w:p>
    <w:p w:rsidR="002A19BF" w:rsidRDefault="00C635C6" w:rsidP="007E720E">
      <w:pPr>
        <w:pStyle w:val="Descrio"/>
        <w:rPr>
          <w:sz w:val="22"/>
          <w:lang w:val="pt-BR"/>
        </w:rPr>
      </w:pPr>
      <w:r w:rsidRPr="007E720E">
        <w:rPr>
          <w:sz w:val="22"/>
          <w:lang w:val="pt-BR"/>
        </w:rPr>
        <w:t xml:space="preserve">As entregas e seus critérios de aceitação estão descritas na EAP </w:t>
      </w:r>
      <w:r w:rsidR="007123A6">
        <w:rPr>
          <w:sz w:val="22"/>
          <w:lang w:val="pt-BR"/>
        </w:rPr>
        <w:t>abaixo:</w:t>
      </w:r>
    </w:p>
    <w:p w:rsidR="00B3107C" w:rsidRPr="007E720E" w:rsidRDefault="00B3107C" w:rsidP="007E720E">
      <w:pPr>
        <w:pStyle w:val="Descrio"/>
        <w:rPr>
          <w:sz w:val="24"/>
          <w:lang w:val="pt-BR"/>
        </w:rPr>
      </w:pPr>
    </w:p>
    <w:p w:rsidR="002A19BF" w:rsidRDefault="004419B6" w:rsidP="00F96C9D">
      <w:pPr>
        <w:jc w:val="center"/>
        <w:rPr>
          <w:noProof/>
          <w:lang w:eastAsia="pt-BR"/>
        </w:rPr>
      </w:pPr>
      <w:r w:rsidRPr="004419B6">
        <w:rPr>
          <w:noProof/>
          <w:lang w:eastAsia="pt-BR"/>
        </w:rPr>
        <w:drawing>
          <wp:inline distT="0" distB="0" distL="0" distR="0">
            <wp:extent cx="5400040" cy="3037523"/>
            <wp:effectExtent l="0" t="0" r="0" b="0"/>
            <wp:docPr id="1" name="Imagem 1" descr="C:\Users\Alexandre\Documents\03UNAMA 5º SEMESTRE\GERÊNCIA DE PROJETOS\EAP Racha Conta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ocuments\03UNAMA 5º SEMESTRE\GERÊNCIA DE PROJETOS\EAP Racha Conta_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3C9" w:rsidRDefault="002C3F60" w:rsidP="003D377B">
      <w:r>
        <w:t xml:space="preserve">     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B23C6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B23C6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Adalberto Melo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Alexandre Santos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</w:tbl>
    <w:p w:rsidR="008843C9" w:rsidRDefault="008843C9" w:rsidP="003D377B"/>
    <w:sectPr w:rsidR="008843C9" w:rsidSect="00DB595C">
      <w:headerReference w:type="default" r:id="rId8"/>
      <w:footerReference w:type="default" r:id="rId9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4B" w:rsidRDefault="00C14C4B" w:rsidP="005E1593">
      <w:r>
        <w:separator/>
      </w:r>
    </w:p>
  </w:endnote>
  <w:endnote w:type="continuationSeparator" w:id="0">
    <w:p w:rsidR="00C14C4B" w:rsidRDefault="00C14C4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0"/>
      <w:gridCol w:w="4764"/>
    </w:tblGrid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14C4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14C4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C14C4B" w:rsidP="00BA093C"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rPr>
                <w:color w:val="244061" w:themeColor="accent1" w:themeShade="80"/>
              </w:rPr>
              <w:alias w:val="Company"/>
              <w:tag w:val=""/>
              <w:id w:val="-749112036"/>
              <w:placeholder>
                <w:docPart w:val="46FA05F6E55C4DDCB280CB07332A311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A093C">
                <w:rPr>
                  <w:color w:val="244061" w:themeColor="accent1" w:themeShade="80"/>
                </w:rPr>
                <w:t>Desenvolvedores Ltda</w:t>
              </w:r>
            </w:sdtContent>
          </w:sdt>
          <w:r w:rsidR="00BA093C">
            <w:rPr>
              <w:color w:val="244061" w:themeColor="accent1" w:themeShade="80"/>
            </w:rPr>
            <w:t>.</w:t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23C6B" w:rsidRPr="006419CA" w:rsidRDefault="00B23C6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4B" w:rsidRDefault="00C14C4B" w:rsidP="005E1593">
      <w:r>
        <w:separator/>
      </w:r>
    </w:p>
  </w:footnote>
  <w:footnote w:type="continuationSeparator" w:id="0">
    <w:p w:rsidR="00C14C4B" w:rsidRDefault="00C14C4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784" w:type="dxa"/>
      <w:jc w:val="center"/>
      <w:tblLayout w:type="fixed"/>
      <w:tblLook w:val="01E0" w:firstRow="1" w:lastRow="1" w:firstColumn="1" w:lastColumn="1" w:noHBand="0" w:noVBand="0"/>
    </w:tblPr>
    <w:tblGrid>
      <w:gridCol w:w="5807"/>
      <w:gridCol w:w="2977"/>
    </w:tblGrid>
    <w:tr w:rsidR="00BA093C" w:rsidRPr="00BA093C" w:rsidTr="00BA093C">
      <w:trPr>
        <w:trHeight w:val="1546"/>
        <w:jc w:val="center"/>
      </w:trPr>
      <w:tc>
        <w:tcPr>
          <w:tcW w:w="5807" w:type="dxa"/>
          <w:shd w:val="clear" w:color="auto" w:fill="7030A0"/>
          <w:vAlign w:val="center"/>
        </w:tcPr>
        <w:p w:rsidR="00B23C6B" w:rsidRPr="00BA093C" w:rsidRDefault="00B23C6B" w:rsidP="00601D0B">
          <w:pPr>
            <w:pStyle w:val="Cabealho"/>
            <w:jc w:val="center"/>
            <w:rPr>
              <w:b/>
              <w:color w:val="FFFFFF" w:themeColor="background1"/>
              <w:sz w:val="36"/>
              <w:szCs w:val="36"/>
            </w:rPr>
          </w:pPr>
          <w:r w:rsidRPr="00BA093C">
            <w:rPr>
              <w:b/>
              <w:color w:val="FFFFFF" w:themeColor="background1"/>
              <w:sz w:val="36"/>
              <w:szCs w:val="36"/>
            </w:rPr>
            <w:t>DECLARAÇÃO DO ESCOPO</w:t>
          </w:r>
        </w:p>
      </w:tc>
      <w:tc>
        <w:tcPr>
          <w:tcW w:w="2977" w:type="dxa"/>
          <w:vMerge w:val="restart"/>
          <w:shd w:val="clear" w:color="auto" w:fill="7030A0"/>
          <w:vAlign w:val="center"/>
        </w:tcPr>
        <w:p w:rsidR="00B23C6B" w:rsidRPr="00BA093C" w:rsidRDefault="00BA093C" w:rsidP="00BA093C">
          <w:pPr>
            <w:pStyle w:val="Descrio"/>
            <w:jc w:val="left"/>
            <w:rPr>
              <w:b/>
              <w:color w:val="FFFFFF" w:themeColor="background1"/>
            </w:rPr>
          </w:pPr>
          <w:r w:rsidRPr="00BA093C">
            <w:rPr>
              <w:b/>
              <w:noProof/>
              <w:color w:val="FFFFFF" w:themeColor="background1"/>
              <w:lang w:val="pt-BR"/>
            </w:rPr>
            <w:drawing>
              <wp:anchor distT="0" distB="0" distL="114300" distR="114300" simplePos="0" relativeHeight="251658240" behindDoc="1" locked="0" layoutInCell="1" allowOverlap="1" wp14:anchorId="7CE41CF8" wp14:editId="563845E3">
                <wp:simplePos x="0" y="0"/>
                <wp:positionH relativeFrom="column">
                  <wp:posOffset>-64770</wp:posOffset>
                </wp:positionH>
                <wp:positionV relativeFrom="paragraph">
                  <wp:posOffset>-1758315</wp:posOffset>
                </wp:positionV>
                <wp:extent cx="1870710" cy="1701165"/>
                <wp:effectExtent l="0" t="0" r="0" b="0"/>
                <wp:wrapThrough wrapText="bothSides">
                  <wp:wrapPolygon edited="0">
                    <wp:start x="0" y="0"/>
                    <wp:lineTo x="0" y="21286"/>
                    <wp:lineTo x="21336" y="21286"/>
                    <wp:lineTo x="21336" y="0"/>
                    <wp:lineTo x="0" y="0"/>
                  </wp:wrapPolygon>
                </wp:wrapThrough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170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3C6B" w:rsidRPr="00A10908" w:rsidTr="00BA093C">
      <w:trPr>
        <w:trHeight w:val="1417"/>
        <w:jc w:val="center"/>
      </w:trPr>
      <w:tc>
        <w:tcPr>
          <w:tcW w:w="5807" w:type="dxa"/>
          <w:shd w:val="clear" w:color="auto" w:fill="FFFF00"/>
          <w:vAlign w:val="center"/>
        </w:tcPr>
        <w:p w:rsidR="00B23C6B" w:rsidRPr="00601D0B" w:rsidRDefault="00B23C6B" w:rsidP="00601D0B">
          <w:pPr>
            <w:pStyle w:val="Cabealho"/>
            <w:jc w:val="center"/>
            <w:rPr>
              <w:b/>
              <w:sz w:val="36"/>
              <w:szCs w:val="36"/>
            </w:rPr>
          </w:pPr>
          <w:r w:rsidRPr="00601D0B">
            <w:rPr>
              <w:b/>
              <w:sz w:val="36"/>
              <w:szCs w:val="36"/>
            </w:rPr>
            <w:t>PROJETO RACHA CONTA</w:t>
          </w:r>
        </w:p>
      </w:tc>
      <w:tc>
        <w:tcPr>
          <w:tcW w:w="2977" w:type="dxa"/>
          <w:vMerge/>
          <w:shd w:val="clear" w:color="auto" w:fill="FFFF00"/>
          <w:vAlign w:val="center"/>
        </w:tcPr>
        <w:p w:rsidR="00B23C6B" w:rsidRPr="00A10908" w:rsidRDefault="00B23C6B" w:rsidP="00B23C6B">
          <w:pPr>
            <w:pStyle w:val="Cabealho"/>
            <w:rPr>
              <w:b/>
            </w:rPr>
          </w:pPr>
        </w:p>
      </w:tc>
    </w:tr>
  </w:tbl>
  <w:p w:rsidR="00B23C6B" w:rsidRDefault="00B23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6FF5"/>
    <w:rsid w:val="0001721D"/>
    <w:rsid w:val="000426C3"/>
    <w:rsid w:val="0005746A"/>
    <w:rsid w:val="0007725A"/>
    <w:rsid w:val="000905CE"/>
    <w:rsid w:val="000D7536"/>
    <w:rsid w:val="000E2853"/>
    <w:rsid w:val="000E3FBC"/>
    <w:rsid w:val="001015A9"/>
    <w:rsid w:val="001032F5"/>
    <w:rsid w:val="00112537"/>
    <w:rsid w:val="00124604"/>
    <w:rsid w:val="00137694"/>
    <w:rsid w:val="001704AF"/>
    <w:rsid w:val="00170A5B"/>
    <w:rsid w:val="001906B5"/>
    <w:rsid w:val="001A5C46"/>
    <w:rsid w:val="001D497F"/>
    <w:rsid w:val="001F3D30"/>
    <w:rsid w:val="0020218D"/>
    <w:rsid w:val="00211D53"/>
    <w:rsid w:val="002323FA"/>
    <w:rsid w:val="0025421C"/>
    <w:rsid w:val="00274187"/>
    <w:rsid w:val="00283192"/>
    <w:rsid w:val="0028566C"/>
    <w:rsid w:val="00293ED8"/>
    <w:rsid w:val="002A19BF"/>
    <w:rsid w:val="002C3F60"/>
    <w:rsid w:val="002F604E"/>
    <w:rsid w:val="00307128"/>
    <w:rsid w:val="00323EFA"/>
    <w:rsid w:val="00326E91"/>
    <w:rsid w:val="00331443"/>
    <w:rsid w:val="00340326"/>
    <w:rsid w:val="00341B09"/>
    <w:rsid w:val="0034544C"/>
    <w:rsid w:val="00366264"/>
    <w:rsid w:val="00393AF2"/>
    <w:rsid w:val="00396C8B"/>
    <w:rsid w:val="003A07E7"/>
    <w:rsid w:val="003B707A"/>
    <w:rsid w:val="003C628D"/>
    <w:rsid w:val="003D377B"/>
    <w:rsid w:val="003D6F7E"/>
    <w:rsid w:val="0042609D"/>
    <w:rsid w:val="00431889"/>
    <w:rsid w:val="004419B6"/>
    <w:rsid w:val="00447FC7"/>
    <w:rsid w:val="0048129A"/>
    <w:rsid w:val="00485377"/>
    <w:rsid w:val="004B01E1"/>
    <w:rsid w:val="004B2855"/>
    <w:rsid w:val="004B60F1"/>
    <w:rsid w:val="004D27A1"/>
    <w:rsid w:val="004E12D2"/>
    <w:rsid w:val="004F0C2C"/>
    <w:rsid w:val="00541132"/>
    <w:rsid w:val="00550A40"/>
    <w:rsid w:val="0055540E"/>
    <w:rsid w:val="005707D4"/>
    <w:rsid w:val="005B4260"/>
    <w:rsid w:val="005E1593"/>
    <w:rsid w:val="005F2066"/>
    <w:rsid w:val="005F487B"/>
    <w:rsid w:val="00601D0B"/>
    <w:rsid w:val="00631A54"/>
    <w:rsid w:val="00637B06"/>
    <w:rsid w:val="006419CA"/>
    <w:rsid w:val="00663704"/>
    <w:rsid w:val="006741AE"/>
    <w:rsid w:val="0067494E"/>
    <w:rsid w:val="00687956"/>
    <w:rsid w:val="006A0F99"/>
    <w:rsid w:val="006A233C"/>
    <w:rsid w:val="007123A6"/>
    <w:rsid w:val="00743E89"/>
    <w:rsid w:val="00754E9C"/>
    <w:rsid w:val="00764BB5"/>
    <w:rsid w:val="00781B8D"/>
    <w:rsid w:val="007A054B"/>
    <w:rsid w:val="007A2946"/>
    <w:rsid w:val="007B07F5"/>
    <w:rsid w:val="007B5F63"/>
    <w:rsid w:val="007E720E"/>
    <w:rsid w:val="00804EDF"/>
    <w:rsid w:val="00827AE1"/>
    <w:rsid w:val="00832DC7"/>
    <w:rsid w:val="00842903"/>
    <w:rsid w:val="00844F9C"/>
    <w:rsid w:val="00871E89"/>
    <w:rsid w:val="008843C9"/>
    <w:rsid w:val="00905E09"/>
    <w:rsid w:val="00943BD6"/>
    <w:rsid w:val="00965CD7"/>
    <w:rsid w:val="009A3D1F"/>
    <w:rsid w:val="009C659B"/>
    <w:rsid w:val="009E399C"/>
    <w:rsid w:val="00A072EA"/>
    <w:rsid w:val="00A716DC"/>
    <w:rsid w:val="00AD1AC1"/>
    <w:rsid w:val="00AE1992"/>
    <w:rsid w:val="00AF6D5F"/>
    <w:rsid w:val="00B23C6B"/>
    <w:rsid w:val="00B3107C"/>
    <w:rsid w:val="00B43957"/>
    <w:rsid w:val="00BA093C"/>
    <w:rsid w:val="00BB4DB2"/>
    <w:rsid w:val="00C06005"/>
    <w:rsid w:val="00C06903"/>
    <w:rsid w:val="00C14C4B"/>
    <w:rsid w:val="00C4382E"/>
    <w:rsid w:val="00C52528"/>
    <w:rsid w:val="00C635C6"/>
    <w:rsid w:val="00C734FC"/>
    <w:rsid w:val="00C928A3"/>
    <w:rsid w:val="00CC4D89"/>
    <w:rsid w:val="00CE2B3B"/>
    <w:rsid w:val="00CE5525"/>
    <w:rsid w:val="00D11FB7"/>
    <w:rsid w:val="00D3532F"/>
    <w:rsid w:val="00D36A8E"/>
    <w:rsid w:val="00D37957"/>
    <w:rsid w:val="00D54889"/>
    <w:rsid w:val="00D80127"/>
    <w:rsid w:val="00D966AE"/>
    <w:rsid w:val="00DA204D"/>
    <w:rsid w:val="00DB595C"/>
    <w:rsid w:val="00E1503D"/>
    <w:rsid w:val="00E34C15"/>
    <w:rsid w:val="00E37E54"/>
    <w:rsid w:val="00E609B0"/>
    <w:rsid w:val="00E73A6F"/>
    <w:rsid w:val="00E94091"/>
    <w:rsid w:val="00EB27A4"/>
    <w:rsid w:val="00EC3752"/>
    <w:rsid w:val="00F042E7"/>
    <w:rsid w:val="00F319D5"/>
    <w:rsid w:val="00F31C9D"/>
    <w:rsid w:val="00F96C9D"/>
    <w:rsid w:val="00FA1EC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56006"/>
    <w:rsid w:val="005864A7"/>
    <w:rsid w:val="006C3CA5"/>
    <w:rsid w:val="00731C22"/>
    <w:rsid w:val="00855083"/>
    <w:rsid w:val="00855D26"/>
    <w:rsid w:val="00AD7904"/>
    <w:rsid w:val="00B90944"/>
    <w:rsid w:val="00B93B98"/>
    <w:rsid w:val="00C644E4"/>
    <w:rsid w:val="00D021A2"/>
    <w:rsid w:val="00D504DB"/>
    <w:rsid w:val="00DB6D52"/>
    <w:rsid w:val="00F439BA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>Declaração do escopo do projeto</vt:lpstr>
      <vt:lpstr>Objetivos deste documento </vt:lpstr>
      <vt:lpstr>Situação atual e justificativa do projeto</vt:lpstr>
      <vt:lpstr/>
      <vt:lpstr>Objetivos SMART e critérios de sucesso do projeto</vt:lpstr>
      <vt:lpstr>Escopo do Produto</vt:lpstr>
      <vt:lpstr/>
      <vt:lpstr>Exclusões do projeto / Fora do Escopo</vt:lpstr>
      <vt:lpstr>Restrições</vt:lpstr>
      <vt:lpstr>Premissas</vt:lpstr>
      <vt:lpstr/>
      <vt:lpstr>Entregas e Critérios de Aceitação</vt:lpstr>
      <vt:lpstr>Declaração do escopo do projeto</vt:lpstr>
    </vt:vector>
  </TitlesOfParts>
  <Company>Desenvolvedores Ltda</Company>
  <LinksUpToDate>false</LinksUpToDate>
  <CharactersWithSpaces>3460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Alexandre Santos</cp:lastModifiedBy>
  <cp:revision>3</cp:revision>
  <dcterms:created xsi:type="dcterms:W3CDTF">2018-04-03T16:59:00Z</dcterms:created>
  <dcterms:modified xsi:type="dcterms:W3CDTF">2018-04-12T22:52:00Z</dcterms:modified>
</cp:coreProperties>
</file>