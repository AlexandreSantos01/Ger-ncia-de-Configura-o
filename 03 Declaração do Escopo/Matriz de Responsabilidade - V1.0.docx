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6AE" w:rsidRDefault="00D966AE" w:rsidP="00D966AE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385"/>
        <w:gridCol w:w="3118"/>
        <w:gridCol w:w="3435"/>
      </w:tblGrid>
      <w:tr w:rsidR="00D966AE" w:rsidRPr="000F71E0" w:rsidTr="00B23C6B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966AE" w:rsidRPr="000F71E0" w:rsidTr="00C734FC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385" w:type="dxa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3118" w:type="dxa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3435" w:type="dxa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9E399C" w:rsidRPr="00C52528" w:rsidTr="00C734F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326E91" w:rsidP="009E399C">
            <w:pPr>
              <w:pStyle w:val="Verses"/>
            </w:pPr>
            <w:r>
              <w:t>1.0</w:t>
            </w:r>
          </w:p>
        </w:tc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124604" w:rsidP="00124604">
            <w:pPr>
              <w:pStyle w:val="Verses"/>
            </w:pPr>
            <w:r>
              <w:t>28</w:t>
            </w:r>
            <w:r w:rsidR="009E399C">
              <w:t>/0</w:t>
            </w:r>
            <w:r>
              <w:t>2</w:t>
            </w:r>
            <w:r w:rsidR="009E399C">
              <w:t>/201</w:t>
            </w:r>
            <w:r w:rsidR="003B707A">
              <w:t>8</w:t>
            </w:r>
          </w:p>
        </w:tc>
        <w:tc>
          <w:tcPr>
            <w:tcW w:w="31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326E91" w:rsidP="003B707A">
            <w:pPr>
              <w:pStyle w:val="Verses"/>
            </w:pPr>
            <w:r>
              <w:t xml:space="preserve">Alexandre Santos, </w:t>
            </w:r>
            <w:r w:rsidR="003B707A">
              <w:t>Airton Sousa</w:t>
            </w:r>
            <w:r>
              <w:t xml:space="preserve"> e Márcio Franco</w:t>
            </w:r>
          </w:p>
        </w:tc>
        <w:tc>
          <w:tcPr>
            <w:tcW w:w="3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326E91" w:rsidP="00326E91">
            <w:pPr>
              <w:pStyle w:val="Verses"/>
            </w:pPr>
            <w:r>
              <w:t xml:space="preserve">Coleta de </w:t>
            </w:r>
            <w:r w:rsidR="00124604">
              <w:t>Requisitos e Cenários</w:t>
            </w:r>
          </w:p>
        </w:tc>
      </w:tr>
    </w:tbl>
    <w:p w:rsidR="00C52528" w:rsidRDefault="00C52528" w:rsidP="003D377B"/>
    <w:p w:rsidR="00273A5E" w:rsidRDefault="00273A5E" w:rsidP="00B24520">
      <w:pPr>
        <w:pStyle w:val="Ttulo1"/>
      </w:pPr>
    </w:p>
    <w:p w:rsidR="00B24520" w:rsidRPr="00AA3C95" w:rsidRDefault="00B24520" w:rsidP="00B24520">
      <w:pPr>
        <w:pStyle w:val="Ttulo1"/>
      </w:pPr>
      <w:r>
        <w:t>Matriz de Responsabilidades</w:t>
      </w:r>
    </w:p>
    <w:p w:rsidR="00B24520" w:rsidRDefault="00B24520" w:rsidP="00B24520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3147"/>
        <w:gridCol w:w="2551"/>
        <w:gridCol w:w="2977"/>
      </w:tblGrid>
      <w:tr w:rsidR="00B24520" w:rsidRPr="00D516A0" w:rsidTr="006C433F">
        <w:trPr>
          <w:trHeight w:val="283"/>
        </w:trPr>
        <w:tc>
          <w:tcPr>
            <w:tcW w:w="3147" w:type="dxa"/>
            <w:shd w:val="clear" w:color="auto" w:fill="DBE5F1" w:themeFill="accent1" w:themeFillTint="33"/>
            <w:vAlign w:val="center"/>
          </w:tcPr>
          <w:p w:rsidR="00B24520" w:rsidRPr="00D516A0" w:rsidRDefault="00B24520" w:rsidP="006C433F">
            <w:pPr>
              <w:jc w:val="center"/>
              <w:rPr>
                <w:b/>
                <w:sz w:val="20"/>
                <w:szCs w:val="20"/>
              </w:rPr>
            </w:pPr>
            <w:r w:rsidRPr="00D516A0">
              <w:rPr>
                <w:b/>
                <w:sz w:val="20"/>
                <w:szCs w:val="20"/>
              </w:rPr>
              <w:t>Pessoa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B24520" w:rsidRPr="00D516A0" w:rsidRDefault="00B24520" w:rsidP="006C433F">
            <w:pPr>
              <w:jc w:val="center"/>
              <w:rPr>
                <w:b/>
                <w:sz w:val="20"/>
                <w:szCs w:val="20"/>
              </w:rPr>
            </w:pPr>
            <w:r w:rsidRPr="00D516A0">
              <w:rPr>
                <w:b/>
                <w:sz w:val="20"/>
                <w:szCs w:val="20"/>
              </w:rPr>
              <w:t>Papel</w:t>
            </w: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:rsidR="00B24520" w:rsidRPr="00D516A0" w:rsidRDefault="00B24520" w:rsidP="006C433F">
            <w:pPr>
              <w:jc w:val="center"/>
              <w:rPr>
                <w:b/>
                <w:sz w:val="20"/>
                <w:szCs w:val="20"/>
              </w:rPr>
            </w:pPr>
            <w:r w:rsidRPr="00D516A0">
              <w:rPr>
                <w:b/>
                <w:sz w:val="20"/>
                <w:szCs w:val="20"/>
              </w:rPr>
              <w:t>Envolvimento</w:t>
            </w:r>
          </w:p>
        </w:tc>
      </w:tr>
      <w:tr w:rsidR="00B24520" w:rsidRPr="00D516A0" w:rsidTr="006C433F">
        <w:trPr>
          <w:trHeight w:val="340"/>
        </w:trPr>
        <w:tc>
          <w:tcPr>
            <w:tcW w:w="3147" w:type="dxa"/>
            <w:vAlign w:val="center"/>
          </w:tcPr>
          <w:p w:rsidR="00B24520" w:rsidRPr="00D516A0" w:rsidRDefault="00B24520" w:rsidP="006C433F">
            <w:pPr>
              <w:pStyle w:val="Tabela"/>
              <w:rPr>
                <w:sz w:val="20"/>
                <w:szCs w:val="20"/>
              </w:rPr>
            </w:pPr>
            <w:r w:rsidRPr="00D516A0">
              <w:rPr>
                <w:sz w:val="20"/>
                <w:szCs w:val="20"/>
              </w:rPr>
              <w:t>Alexandre H. S. Santos</w:t>
            </w:r>
          </w:p>
        </w:tc>
        <w:tc>
          <w:tcPr>
            <w:tcW w:w="2551" w:type="dxa"/>
            <w:vAlign w:val="center"/>
          </w:tcPr>
          <w:p w:rsidR="00B24520" w:rsidRPr="00D516A0" w:rsidRDefault="00B24520" w:rsidP="00B24520">
            <w:pPr>
              <w:rPr>
                <w:sz w:val="20"/>
                <w:szCs w:val="20"/>
              </w:rPr>
            </w:pPr>
            <w:r w:rsidRPr="00D516A0">
              <w:rPr>
                <w:sz w:val="20"/>
                <w:szCs w:val="20"/>
              </w:rPr>
              <w:t>Gerente do Projeto</w:t>
            </w:r>
          </w:p>
        </w:tc>
        <w:tc>
          <w:tcPr>
            <w:tcW w:w="2977" w:type="dxa"/>
            <w:vAlign w:val="center"/>
          </w:tcPr>
          <w:p w:rsidR="00B24520" w:rsidRPr="00D516A0" w:rsidRDefault="00B24520" w:rsidP="006C433F">
            <w:pPr>
              <w:jc w:val="center"/>
              <w:rPr>
                <w:sz w:val="20"/>
                <w:szCs w:val="20"/>
              </w:rPr>
            </w:pPr>
            <w:r w:rsidRPr="00D516A0">
              <w:rPr>
                <w:sz w:val="20"/>
                <w:szCs w:val="20"/>
              </w:rPr>
              <w:t>R, A, C, I</w:t>
            </w:r>
          </w:p>
        </w:tc>
      </w:tr>
      <w:tr w:rsidR="00B24520" w:rsidRPr="00D516A0" w:rsidTr="006C433F">
        <w:trPr>
          <w:trHeight w:val="340"/>
        </w:trPr>
        <w:tc>
          <w:tcPr>
            <w:tcW w:w="3147" w:type="dxa"/>
            <w:vAlign w:val="center"/>
          </w:tcPr>
          <w:p w:rsidR="00B24520" w:rsidRPr="00D516A0" w:rsidRDefault="00B24520" w:rsidP="006C433F">
            <w:pPr>
              <w:pStyle w:val="Tabela"/>
              <w:rPr>
                <w:sz w:val="20"/>
                <w:szCs w:val="20"/>
              </w:rPr>
            </w:pPr>
            <w:r w:rsidRPr="00D516A0">
              <w:rPr>
                <w:sz w:val="20"/>
                <w:szCs w:val="20"/>
              </w:rPr>
              <w:t>Marcio Franco</w:t>
            </w:r>
          </w:p>
        </w:tc>
        <w:tc>
          <w:tcPr>
            <w:tcW w:w="2551" w:type="dxa"/>
            <w:vAlign w:val="center"/>
          </w:tcPr>
          <w:p w:rsidR="00B24520" w:rsidRPr="00D516A0" w:rsidRDefault="00B24520" w:rsidP="006C433F">
            <w:pPr>
              <w:rPr>
                <w:sz w:val="20"/>
                <w:szCs w:val="20"/>
              </w:rPr>
            </w:pPr>
            <w:r w:rsidRPr="00D516A0">
              <w:rPr>
                <w:sz w:val="20"/>
                <w:szCs w:val="20"/>
              </w:rPr>
              <w:t>Gerente de T.I.</w:t>
            </w:r>
          </w:p>
        </w:tc>
        <w:tc>
          <w:tcPr>
            <w:tcW w:w="2977" w:type="dxa"/>
            <w:vAlign w:val="center"/>
          </w:tcPr>
          <w:p w:rsidR="00B24520" w:rsidRPr="00D516A0" w:rsidRDefault="00B24520" w:rsidP="006C433F">
            <w:pPr>
              <w:jc w:val="center"/>
              <w:rPr>
                <w:sz w:val="20"/>
                <w:szCs w:val="20"/>
              </w:rPr>
            </w:pPr>
            <w:r w:rsidRPr="00D516A0">
              <w:rPr>
                <w:sz w:val="20"/>
                <w:szCs w:val="20"/>
              </w:rPr>
              <w:t>R, A, C, I</w:t>
            </w:r>
          </w:p>
        </w:tc>
      </w:tr>
      <w:tr w:rsidR="00B24520" w:rsidRPr="00D516A0" w:rsidTr="006C433F">
        <w:trPr>
          <w:trHeight w:val="340"/>
        </w:trPr>
        <w:tc>
          <w:tcPr>
            <w:tcW w:w="3147" w:type="dxa"/>
            <w:vAlign w:val="center"/>
          </w:tcPr>
          <w:p w:rsidR="00B24520" w:rsidRPr="00D516A0" w:rsidRDefault="00B24520" w:rsidP="006C433F">
            <w:pPr>
              <w:pStyle w:val="Tabela"/>
              <w:rPr>
                <w:sz w:val="20"/>
                <w:szCs w:val="20"/>
              </w:rPr>
            </w:pPr>
            <w:r w:rsidRPr="00D516A0">
              <w:rPr>
                <w:sz w:val="20"/>
                <w:szCs w:val="20"/>
              </w:rPr>
              <w:t>Airton Sousa</w:t>
            </w:r>
          </w:p>
        </w:tc>
        <w:tc>
          <w:tcPr>
            <w:tcW w:w="2551" w:type="dxa"/>
            <w:vAlign w:val="center"/>
          </w:tcPr>
          <w:p w:rsidR="00B24520" w:rsidRPr="00D516A0" w:rsidRDefault="00B24520" w:rsidP="00B24520">
            <w:pPr>
              <w:rPr>
                <w:sz w:val="20"/>
                <w:szCs w:val="20"/>
              </w:rPr>
            </w:pPr>
            <w:r w:rsidRPr="00D516A0">
              <w:rPr>
                <w:sz w:val="20"/>
                <w:szCs w:val="20"/>
              </w:rPr>
              <w:t>Líder de T.I.</w:t>
            </w:r>
          </w:p>
        </w:tc>
        <w:tc>
          <w:tcPr>
            <w:tcW w:w="2977" w:type="dxa"/>
            <w:vAlign w:val="center"/>
          </w:tcPr>
          <w:p w:rsidR="00B24520" w:rsidRPr="00D516A0" w:rsidRDefault="00B24520" w:rsidP="006C433F">
            <w:pPr>
              <w:jc w:val="center"/>
              <w:rPr>
                <w:sz w:val="20"/>
                <w:szCs w:val="20"/>
              </w:rPr>
            </w:pPr>
            <w:r w:rsidRPr="00D516A0">
              <w:rPr>
                <w:sz w:val="20"/>
                <w:szCs w:val="20"/>
              </w:rPr>
              <w:t>C, I, A</w:t>
            </w:r>
          </w:p>
        </w:tc>
      </w:tr>
      <w:tr w:rsidR="00B24520" w:rsidRPr="00D516A0" w:rsidTr="006C433F">
        <w:trPr>
          <w:trHeight w:val="340"/>
        </w:trPr>
        <w:tc>
          <w:tcPr>
            <w:tcW w:w="3147" w:type="dxa"/>
            <w:vAlign w:val="center"/>
          </w:tcPr>
          <w:p w:rsidR="00B24520" w:rsidRPr="00D516A0" w:rsidRDefault="00B24520" w:rsidP="006C433F">
            <w:pPr>
              <w:pStyle w:val="Tabela"/>
              <w:rPr>
                <w:sz w:val="20"/>
                <w:szCs w:val="20"/>
              </w:rPr>
            </w:pPr>
            <w:r w:rsidRPr="00D516A0">
              <w:rPr>
                <w:sz w:val="20"/>
                <w:szCs w:val="20"/>
              </w:rPr>
              <w:t>Gilberto Mercês</w:t>
            </w:r>
          </w:p>
        </w:tc>
        <w:tc>
          <w:tcPr>
            <w:tcW w:w="2551" w:type="dxa"/>
            <w:vAlign w:val="center"/>
          </w:tcPr>
          <w:p w:rsidR="00B24520" w:rsidRPr="00D516A0" w:rsidRDefault="00B24520" w:rsidP="006C433F">
            <w:pPr>
              <w:rPr>
                <w:sz w:val="20"/>
                <w:szCs w:val="20"/>
              </w:rPr>
            </w:pPr>
            <w:r w:rsidRPr="00D516A0">
              <w:rPr>
                <w:sz w:val="20"/>
                <w:szCs w:val="20"/>
              </w:rPr>
              <w:t>Opinião especializada</w:t>
            </w:r>
          </w:p>
        </w:tc>
        <w:tc>
          <w:tcPr>
            <w:tcW w:w="2977" w:type="dxa"/>
            <w:vAlign w:val="center"/>
          </w:tcPr>
          <w:p w:rsidR="00B24520" w:rsidRPr="00D516A0" w:rsidRDefault="00B24520" w:rsidP="006C433F">
            <w:pPr>
              <w:jc w:val="center"/>
              <w:rPr>
                <w:sz w:val="20"/>
                <w:szCs w:val="20"/>
              </w:rPr>
            </w:pPr>
            <w:r w:rsidRPr="00D516A0">
              <w:rPr>
                <w:sz w:val="20"/>
                <w:szCs w:val="20"/>
              </w:rPr>
              <w:t>C, I</w:t>
            </w:r>
          </w:p>
        </w:tc>
      </w:tr>
      <w:tr w:rsidR="00B24520" w:rsidRPr="00D516A0" w:rsidTr="006C433F">
        <w:trPr>
          <w:trHeight w:val="340"/>
        </w:trPr>
        <w:tc>
          <w:tcPr>
            <w:tcW w:w="3147" w:type="dxa"/>
            <w:vAlign w:val="center"/>
          </w:tcPr>
          <w:p w:rsidR="00B24520" w:rsidRPr="00D516A0" w:rsidRDefault="00B24520" w:rsidP="006C433F">
            <w:pPr>
              <w:pStyle w:val="Tabela"/>
              <w:rPr>
                <w:sz w:val="20"/>
                <w:szCs w:val="20"/>
              </w:rPr>
            </w:pPr>
            <w:r w:rsidRPr="00D516A0">
              <w:rPr>
                <w:sz w:val="20"/>
                <w:szCs w:val="20"/>
              </w:rPr>
              <w:t>Luis Eduardo</w:t>
            </w:r>
          </w:p>
        </w:tc>
        <w:tc>
          <w:tcPr>
            <w:tcW w:w="2551" w:type="dxa"/>
            <w:vAlign w:val="center"/>
          </w:tcPr>
          <w:p w:rsidR="00B24520" w:rsidRPr="00D516A0" w:rsidRDefault="00B24520" w:rsidP="006C433F">
            <w:pPr>
              <w:rPr>
                <w:sz w:val="20"/>
                <w:szCs w:val="20"/>
              </w:rPr>
            </w:pPr>
            <w:r w:rsidRPr="00D516A0">
              <w:rPr>
                <w:sz w:val="20"/>
                <w:szCs w:val="20"/>
              </w:rPr>
              <w:t>Equipe do Projeto</w:t>
            </w:r>
          </w:p>
        </w:tc>
        <w:tc>
          <w:tcPr>
            <w:tcW w:w="2977" w:type="dxa"/>
            <w:vAlign w:val="center"/>
          </w:tcPr>
          <w:p w:rsidR="00B24520" w:rsidRPr="00D516A0" w:rsidRDefault="00B24520" w:rsidP="006C433F">
            <w:pPr>
              <w:jc w:val="center"/>
              <w:rPr>
                <w:sz w:val="20"/>
                <w:szCs w:val="20"/>
              </w:rPr>
            </w:pPr>
            <w:r w:rsidRPr="00D516A0">
              <w:rPr>
                <w:sz w:val="20"/>
                <w:szCs w:val="20"/>
              </w:rPr>
              <w:t>C</w:t>
            </w:r>
          </w:p>
        </w:tc>
      </w:tr>
    </w:tbl>
    <w:p w:rsidR="00B24520" w:rsidRDefault="00B24520" w:rsidP="00B24520">
      <w:pPr>
        <w:rPr>
          <w:b/>
          <w:sz w:val="16"/>
        </w:rPr>
      </w:pPr>
    </w:p>
    <w:p w:rsidR="00B24520" w:rsidRPr="008F3FDF" w:rsidRDefault="00B24520" w:rsidP="00B24520">
      <w:pPr>
        <w:rPr>
          <w:b/>
          <w:sz w:val="16"/>
        </w:rPr>
      </w:pPr>
      <w:r w:rsidRPr="008F3FDF">
        <w:rPr>
          <w:b/>
          <w:sz w:val="16"/>
        </w:rPr>
        <w:t>Legenda: I = Informado; C = Consultado; A = Aprovador; R = Reprovador.</w:t>
      </w:r>
    </w:p>
    <w:p w:rsidR="008843C9" w:rsidRDefault="008843C9" w:rsidP="003D377B"/>
    <w:p w:rsidR="008843C9" w:rsidRDefault="008843C9" w:rsidP="003D377B"/>
    <w:p w:rsidR="00273A5E" w:rsidRDefault="00273A5E" w:rsidP="003D377B"/>
    <w:p w:rsidR="00273A5E" w:rsidRDefault="00273A5E" w:rsidP="003D377B"/>
    <w:p w:rsidR="00273A5E" w:rsidRDefault="00273A5E" w:rsidP="003D377B"/>
    <w:p w:rsidR="00273A5E" w:rsidRDefault="00273A5E" w:rsidP="003D377B"/>
    <w:p w:rsidR="00201C97" w:rsidRDefault="00201C97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966AE" w:rsidRPr="00C52528" w:rsidTr="00B23C6B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D966AE" w:rsidRPr="00C52528" w:rsidTr="00B23C6B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D966AE" w:rsidRPr="00C52528" w:rsidTr="00B23C6B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B23C6B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Adalberto Melo</w:t>
            </w:r>
          </w:p>
        </w:tc>
        <w:tc>
          <w:tcPr>
            <w:tcW w:w="1559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04/04/2018</w:t>
            </w:r>
          </w:p>
        </w:tc>
      </w:tr>
      <w:tr w:rsidR="00D966AE" w:rsidRPr="00C52528" w:rsidTr="00B23C6B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B23C6B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Alexandre Santos</w:t>
            </w:r>
          </w:p>
        </w:tc>
        <w:tc>
          <w:tcPr>
            <w:tcW w:w="1559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04/04/2018</w:t>
            </w:r>
          </w:p>
        </w:tc>
      </w:tr>
    </w:tbl>
    <w:p w:rsidR="008843C9" w:rsidRDefault="008843C9" w:rsidP="003D377B"/>
    <w:p w:rsidR="000E2850" w:rsidRDefault="000E2850" w:rsidP="003D377B"/>
    <w:sectPr w:rsidR="000E2850" w:rsidSect="00DB595C">
      <w:headerReference w:type="default" r:id="rId7"/>
      <w:foot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408" w:rsidRDefault="004F4408" w:rsidP="005E1593">
      <w:r>
        <w:separator/>
      </w:r>
    </w:p>
  </w:endnote>
  <w:endnote w:type="continuationSeparator" w:id="0">
    <w:p w:rsidR="004F4408" w:rsidRDefault="004F440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0"/>
      <w:gridCol w:w="4764"/>
    </w:tblGrid>
    <w:tr w:rsidR="00B23C6B" w:rsidRPr="006419CA" w:rsidTr="00BA093C">
      <w:trPr>
        <w:jc w:val="center"/>
      </w:trPr>
      <w:tc>
        <w:tcPr>
          <w:tcW w:w="2199" w:type="pct"/>
          <w:vAlign w:val="center"/>
        </w:tcPr>
        <w:p w:rsidR="00B23C6B" w:rsidRPr="006419CA" w:rsidRDefault="00B23C6B" w:rsidP="00E73A6F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801" w:type="pct"/>
          <w:vAlign w:val="center"/>
        </w:tcPr>
        <w:p w:rsidR="00B23C6B" w:rsidRPr="006419CA" w:rsidRDefault="00B23C6B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F440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F440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23C6B" w:rsidRPr="006419CA" w:rsidTr="00BA093C">
      <w:trPr>
        <w:jc w:val="center"/>
      </w:trPr>
      <w:tc>
        <w:tcPr>
          <w:tcW w:w="2199" w:type="pct"/>
          <w:vAlign w:val="center"/>
        </w:tcPr>
        <w:p w:rsidR="00B23C6B" w:rsidRPr="006419CA" w:rsidRDefault="004F4408" w:rsidP="00BA093C">
          <w:pPr>
            <w:pStyle w:val="Rodap"/>
            <w:spacing w:before="120" w:after="120"/>
            <w:rPr>
              <w:color w:val="244061" w:themeColor="accent1" w:themeShade="80"/>
            </w:rPr>
          </w:pPr>
          <w:sdt>
            <w:sdtPr>
              <w:rPr>
                <w:color w:val="244061" w:themeColor="accent1" w:themeShade="80"/>
              </w:rPr>
              <w:alias w:val="Company"/>
              <w:tag w:val=""/>
              <w:id w:val="-749112036"/>
              <w:placeholder>
                <w:docPart w:val="46FA05F6E55C4DDCB280CB07332A3113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BA093C">
                <w:rPr>
                  <w:color w:val="244061" w:themeColor="accent1" w:themeShade="80"/>
                </w:rPr>
                <w:t>Desenvolvedores Ltda</w:t>
              </w:r>
            </w:sdtContent>
          </w:sdt>
          <w:r w:rsidR="00BA093C">
            <w:rPr>
              <w:color w:val="244061" w:themeColor="accent1" w:themeShade="80"/>
            </w:rPr>
            <w:t>.</w:t>
          </w:r>
        </w:p>
      </w:tc>
      <w:tc>
        <w:tcPr>
          <w:tcW w:w="2801" w:type="pct"/>
          <w:vAlign w:val="center"/>
        </w:tcPr>
        <w:p w:rsidR="00B23C6B" w:rsidRPr="006419CA" w:rsidRDefault="00B23C6B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B23C6B" w:rsidRPr="006419CA" w:rsidRDefault="00B23C6B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408" w:rsidRDefault="004F4408" w:rsidP="005E1593">
      <w:r>
        <w:separator/>
      </w:r>
    </w:p>
  </w:footnote>
  <w:footnote w:type="continuationSeparator" w:id="0">
    <w:p w:rsidR="004F4408" w:rsidRDefault="004F440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784" w:type="dxa"/>
      <w:jc w:val="center"/>
      <w:tblLayout w:type="fixed"/>
      <w:tblLook w:val="01E0" w:firstRow="1" w:lastRow="1" w:firstColumn="1" w:lastColumn="1" w:noHBand="0" w:noVBand="0"/>
    </w:tblPr>
    <w:tblGrid>
      <w:gridCol w:w="5807"/>
      <w:gridCol w:w="2977"/>
    </w:tblGrid>
    <w:tr w:rsidR="00BA093C" w:rsidRPr="00BA093C" w:rsidTr="00BA093C">
      <w:trPr>
        <w:trHeight w:val="1546"/>
        <w:jc w:val="center"/>
      </w:trPr>
      <w:tc>
        <w:tcPr>
          <w:tcW w:w="5807" w:type="dxa"/>
          <w:shd w:val="clear" w:color="auto" w:fill="7030A0"/>
          <w:vAlign w:val="center"/>
        </w:tcPr>
        <w:p w:rsidR="00B23C6B" w:rsidRPr="00BA093C" w:rsidRDefault="00273A5E" w:rsidP="00273A5E">
          <w:pPr>
            <w:pStyle w:val="Cabealho"/>
            <w:jc w:val="center"/>
            <w:rPr>
              <w:b/>
              <w:color w:val="FFFFFF" w:themeColor="background1"/>
              <w:sz w:val="36"/>
              <w:szCs w:val="36"/>
            </w:rPr>
          </w:pPr>
          <w:r>
            <w:rPr>
              <w:b/>
              <w:color w:val="FFFFFF" w:themeColor="background1"/>
              <w:sz w:val="36"/>
              <w:szCs w:val="36"/>
            </w:rPr>
            <w:t>MATRIZ DE RESPONSABILIDADE</w:t>
          </w:r>
        </w:p>
      </w:tc>
      <w:tc>
        <w:tcPr>
          <w:tcW w:w="2977" w:type="dxa"/>
          <w:vMerge w:val="restart"/>
          <w:shd w:val="clear" w:color="auto" w:fill="7030A0"/>
          <w:vAlign w:val="center"/>
        </w:tcPr>
        <w:p w:rsidR="00B23C6B" w:rsidRPr="00BA093C" w:rsidRDefault="00BA093C" w:rsidP="00BA093C">
          <w:pPr>
            <w:pStyle w:val="Descrio"/>
            <w:jc w:val="left"/>
            <w:rPr>
              <w:b/>
              <w:color w:val="FFFFFF" w:themeColor="background1"/>
            </w:rPr>
          </w:pPr>
          <w:r w:rsidRPr="00BA093C">
            <w:rPr>
              <w:b/>
              <w:noProof/>
              <w:color w:val="FFFFFF" w:themeColor="background1"/>
              <w:lang w:val="pt-BR"/>
            </w:rPr>
            <w:drawing>
              <wp:anchor distT="0" distB="0" distL="114300" distR="114300" simplePos="0" relativeHeight="251658240" behindDoc="1" locked="0" layoutInCell="1" allowOverlap="1" wp14:anchorId="7CE41CF8" wp14:editId="563845E3">
                <wp:simplePos x="0" y="0"/>
                <wp:positionH relativeFrom="column">
                  <wp:posOffset>-64770</wp:posOffset>
                </wp:positionH>
                <wp:positionV relativeFrom="paragraph">
                  <wp:posOffset>-1758315</wp:posOffset>
                </wp:positionV>
                <wp:extent cx="1870710" cy="1701165"/>
                <wp:effectExtent l="0" t="0" r="0" b="0"/>
                <wp:wrapThrough wrapText="bothSides">
                  <wp:wrapPolygon edited="0">
                    <wp:start x="0" y="0"/>
                    <wp:lineTo x="0" y="21286"/>
                    <wp:lineTo x="21336" y="21286"/>
                    <wp:lineTo x="21336" y="0"/>
                    <wp:lineTo x="0" y="0"/>
                  </wp:wrapPolygon>
                </wp:wrapThrough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0710" cy="1701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23C6B" w:rsidRPr="00A10908" w:rsidTr="00BA093C">
      <w:trPr>
        <w:trHeight w:val="1417"/>
        <w:jc w:val="center"/>
      </w:trPr>
      <w:tc>
        <w:tcPr>
          <w:tcW w:w="5807" w:type="dxa"/>
          <w:shd w:val="clear" w:color="auto" w:fill="FFFF00"/>
          <w:vAlign w:val="center"/>
        </w:tcPr>
        <w:p w:rsidR="00B23C6B" w:rsidRPr="00601D0B" w:rsidRDefault="00B23C6B" w:rsidP="00601D0B">
          <w:pPr>
            <w:pStyle w:val="Cabealho"/>
            <w:jc w:val="center"/>
            <w:rPr>
              <w:b/>
              <w:sz w:val="36"/>
              <w:szCs w:val="36"/>
            </w:rPr>
          </w:pPr>
          <w:r w:rsidRPr="00601D0B">
            <w:rPr>
              <w:b/>
              <w:sz w:val="36"/>
              <w:szCs w:val="36"/>
            </w:rPr>
            <w:t>PROJETO RACHA CONTA</w:t>
          </w:r>
        </w:p>
      </w:tc>
      <w:tc>
        <w:tcPr>
          <w:tcW w:w="2977" w:type="dxa"/>
          <w:vMerge/>
          <w:shd w:val="clear" w:color="auto" w:fill="FFFF00"/>
          <w:vAlign w:val="center"/>
        </w:tcPr>
        <w:p w:rsidR="00B23C6B" w:rsidRPr="00A10908" w:rsidRDefault="00B23C6B" w:rsidP="00B23C6B">
          <w:pPr>
            <w:pStyle w:val="Cabealho"/>
            <w:rPr>
              <w:b/>
            </w:rPr>
          </w:pPr>
        </w:p>
      </w:tc>
    </w:tr>
  </w:tbl>
  <w:p w:rsidR="00B23C6B" w:rsidRDefault="00B23C6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06FF5"/>
    <w:rsid w:val="0001721D"/>
    <w:rsid w:val="000426C3"/>
    <w:rsid w:val="00044939"/>
    <w:rsid w:val="0005746A"/>
    <w:rsid w:val="000725FC"/>
    <w:rsid w:val="0007725A"/>
    <w:rsid w:val="000905CE"/>
    <w:rsid w:val="000B2D19"/>
    <w:rsid w:val="000D7536"/>
    <w:rsid w:val="000E2850"/>
    <w:rsid w:val="000E2853"/>
    <w:rsid w:val="000E3FBC"/>
    <w:rsid w:val="001015A9"/>
    <w:rsid w:val="001032F5"/>
    <w:rsid w:val="00112537"/>
    <w:rsid w:val="00124604"/>
    <w:rsid w:val="00137694"/>
    <w:rsid w:val="001704AF"/>
    <w:rsid w:val="00170A5B"/>
    <w:rsid w:val="001906B5"/>
    <w:rsid w:val="001A5C46"/>
    <w:rsid w:val="001D497F"/>
    <w:rsid w:val="001F3D30"/>
    <w:rsid w:val="00201C97"/>
    <w:rsid w:val="0020218D"/>
    <w:rsid w:val="00211D53"/>
    <w:rsid w:val="00213DE2"/>
    <w:rsid w:val="002323FA"/>
    <w:rsid w:val="0025421C"/>
    <w:rsid w:val="00273A5E"/>
    <w:rsid w:val="00274187"/>
    <w:rsid w:val="00283192"/>
    <w:rsid w:val="0028566C"/>
    <w:rsid w:val="00293ED8"/>
    <w:rsid w:val="002A19BF"/>
    <w:rsid w:val="002F604E"/>
    <w:rsid w:val="00307128"/>
    <w:rsid w:val="00323EFA"/>
    <w:rsid w:val="00326E91"/>
    <w:rsid w:val="00331443"/>
    <w:rsid w:val="00340326"/>
    <w:rsid w:val="00341B09"/>
    <w:rsid w:val="0034544C"/>
    <w:rsid w:val="00345550"/>
    <w:rsid w:val="00366264"/>
    <w:rsid w:val="00393AF2"/>
    <w:rsid w:val="00396C8B"/>
    <w:rsid w:val="003A07E7"/>
    <w:rsid w:val="003B707A"/>
    <w:rsid w:val="003C628D"/>
    <w:rsid w:val="003D377B"/>
    <w:rsid w:val="003D6F7E"/>
    <w:rsid w:val="0042609D"/>
    <w:rsid w:val="00431889"/>
    <w:rsid w:val="00447FC7"/>
    <w:rsid w:val="00485377"/>
    <w:rsid w:val="004B01E1"/>
    <w:rsid w:val="004B2855"/>
    <w:rsid w:val="004B60F1"/>
    <w:rsid w:val="004D27A1"/>
    <w:rsid w:val="004E12D2"/>
    <w:rsid w:val="004F0C2C"/>
    <w:rsid w:val="004F4408"/>
    <w:rsid w:val="00512B93"/>
    <w:rsid w:val="00520AD8"/>
    <w:rsid w:val="00541132"/>
    <w:rsid w:val="0055540E"/>
    <w:rsid w:val="005707D4"/>
    <w:rsid w:val="005B4260"/>
    <w:rsid w:val="005C0E5D"/>
    <w:rsid w:val="005D06FB"/>
    <w:rsid w:val="005E1593"/>
    <w:rsid w:val="005F487B"/>
    <w:rsid w:val="00601D0B"/>
    <w:rsid w:val="00631A54"/>
    <w:rsid w:val="00637B06"/>
    <w:rsid w:val="006419CA"/>
    <w:rsid w:val="00645262"/>
    <w:rsid w:val="00663704"/>
    <w:rsid w:val="006741AE"/>
    <w:rsid w:val="0067494E"/>
    <w:rsid w:val="00687956"/>
    <w:rsid w:val="006A0F99"/>
    <w:rsid w:val="006A233C"/>
    <w:rsid w:val="007123A6"/>
    <w:rsid w:val="00713E69"/>
    <w:rsid w:val="00743E89"/>
    <w:rsid w:val="00754E9C"/>
    <w:rsid w:val="00764BB5"/>
    <w:rsid w:val="007A054B"/>
    <w:rsid w:val="007B07F5"/>
    <w:rsid w:val="007B5F63"/>
    <w:rsid w:val="007D45C8"/>
    <w:rsid w:val="007E720E"/>
    <w:rsid w:val="00804EDF"/>
    <w:rsid w:val="00827AE1"/>
    <w:rsid w:val="00832DC7"/>
    <w:rsid w:val="00842903"/>
    <w:rsid w:val="00844F9C"/>
    <w:rsid w:val="00871E89"/>
    <w:rsid w:val="008843C9"/>
    <w:rsid w:val="008B49E6"/>
    <w:rsid w:val="00905E09"/>
    <w:rsid w:val="00943BD6"/>
    <w:rsid w:val="00965CD7"/>
    <w:rsid w:val="009A33CA"/>
    <w:rsid w:val="009A3D1F"/>
    <w:rsid w:val="009C40C6"/>
    <w:rsid w:val="009C659B"/>
    <w:rsid w:val="009E399C"/>
    <w:rsid w:val="009E7314"/>
    <w:rsid w:val="00A072EA"/>
    <w:rsid w:val="00A36AB6"/>
    <w:rsid w:val="00A716DC"/>
    <w:rsid w:val="00AB41AD"/>
    <w:rsid w:val="00AD1AC1"/>
    <w:rsid w:val="00AE1992"/>
    <w:rsid w:val="00AF6D5F"/>
    <w:rsid w:val="00B23C6B"/>
    <w:rsid w:val="00B24520"/>
    <w:rsid w:val="00B3107C"/>
    <w:rsid w:val="00B42FD9"/>
    <w:rsid w:val="00B43957"/>
    <w:rsid w:val="00B73B07"/>
    <w:rsid w:val="00B92A5A"/>
    <w:rsid w:val="00BA093C"/>
    <w:rsid w:val="00BB4DB2"/>
    <w:rsid w:val="00C06005"/>
    <w:rsid w:val="00C06903"/>
    <w:rsid w:val="00C4382E"/>
    <w:rsid w:val="00C52528"/>
    <w:rsid w:val="00C635C6"/>
    <w:rsid w:val="00C734FC"/>
    <w:rsid w:val="00C84EBA"/>
    <w:rsid w:val="00C928A3"/>
    <w:rsid w:val="00CC4D89"/>
    <w:rsid w:val="00CE2B3B"/>
    <w:rsid w:val="00CE30F5"/>
    <w:rsid w:val="00CE5525"/>
    <w:rsid w:val="00D14821"/>
    <w:rsid w:val="00D3532F"/>
    <w:rsid w:val="00D37957"/>
    <w:rsid w:val="00D516A0"/>
    <w:rsid w:val="00D54889"/>
    <w:rsid w:val="00D80127"/>
    <w:rsid w:val="00D966AE"/>
    <w:rsid w:val="00DA0450"/>
    <w:rsid w:val="00DA204D"/>
    <w:rsid w:val="00DB3DDF"/>
    <w:rsid w:val="00DB595C"/>
    <w:rsid w:val="00DF7451"/>
    <w:rsid w:val="00E1503D"/>
    <w:rsid w:val="00E34C15"/>
    <w:rsid w:val="00E37E54"/>
    <w:rsid w:val="00E609B0"/>
    <w:rsid w:val="00E6578F"/>
    <w:rsid w:val="00E73A6F"/>
    <w:rsid w:val="00E93CDF"/>
    <w:rsid w:val="00E94091"/>
    <w:rsid w:val="00EB27A4"/>
    <w:rsid w:val="00EC3752"/>
    <w:rsid w:val="00EF2C1D"/>
    <w:rsid w:val="00F042E7"/>
    <w:rsid w:val="00F319D5"/>
    <w:rsid w:val="00FA1EC5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F7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semiHidden/>
    <w:unhideWhenUsed/>
    <w:rsid w:val="00E9409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E73A6F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7B07F5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7B07F5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966A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966AE"/>
    <w:rPr>
      <w:rFonts w:ascii="Calibri" w:hAnsi="Calibri"/>
    </w:rPr>
  </w:style>
  <w:style w:type="paragraph" w:customStyle="1" w:styleId="Aprovaes">
    <w:name w:val="Aprovações"/>
    <w:qFormat/>
    <w:rsid w:val="00D966AE"/>
    <w:pPr>
      <w:spacing w:after="0" w:line="240" w:lineRule="auto"/>
      <w:jc w:val="center"/>
    </w:pPr>
    <w:rPr>
      <w:rFonts w:ascii="Calibri" w:hAnsi="Calibri"/>
      <w:b/>
    </w:rPr>
  </w:style>
  <w:style w:type="paragraph" w:styleId="PargrafodaLista">
    <w:name w:val="List Paragraph"/>
    <w:basedOn w:val="Normal"/>
    <w:uiPriority w:val="34"/>
    <w:qFormat/>
    <w:rsid w:val="0020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FA05F6E55C4DDCB280CB07332A3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6A9F-EFD8-4C37-BC40-55D0A52D21E5}"/>
      </w:docPartPr>
      <w:docPartBody>
        <w:p w:rsidR="005411A1" w:rsidRDefault="00DB6D52">
          <w:r w:rsidRPr="00694A27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52"/>
    <w:rsid w:val="000E56A1"/>
    <w:rsid w:val="005411A1"/>
    <w:rsid w:val="00556006"/>
    <w:rsid w:val="005864A7"/>
    <w:rsid w:val="006C3CA5"/>
    <w:rsid w:val="00731C22"/>
    <w:rsid w:val="00755292"/>
    <w:rsid w:val="00855083"/>
    <w:rsid w:val="00855D26"/>
    <w:rsid w:val="00AC7177"/>
    <w:rsid w:val="00AD7904"/>
    <w:rsid w:val="00B90944"/>
    <w:rsid w:val="00B93B98"/>
    <w:rsid w:val="00C644E4"/>
    <w:rsid w:val="00CE442D"/>
    <w:rsid w:val="00D021A2"/>
    <w:rsid w:val="00D504DB"/>
    <w:rsid w:val="00DB6D52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5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B6D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22</vt:i4>
      </vt:variant>
      <vt:variant>
        <vt:lpstr>Title</vt:lpstr>
      </vt:variant>
      <vt:variant>
        <vt:i4>1</vt:i4>
      </vt:variant>
    </vt:vector>
  </HeadingPairs>
  <TitlesOfParts>
    <vt:vector size="24" baseType="lpstr">
      <vt:lpstr>Declaração do escopo do projeto</vt:lpstr>
      <vt:lpstr>Objetivos deste documento </vt:lpstr>
      <vt:lpstr>Situação atual e justificativa do projeto</vt:lpstr>
      <vt:lpstr>Objetivos SMART e critérios de sucesso do projeto</vt:lpstr>
      <vt:lpstr>Escopo do Produto</vt:lpstr>
      <vt:lpstr/>
      <vt:lpstr>Exclusões do projeto / Fora do Escopo</vt:lpstr>
      <vt:lpstr>Restrições</vt:lpstr>
      <vt:lpstr>Premissas</vt:lpstr>
      <vt:lpstr/>
      <vt:lpstr>Entregas e Critérios de Aceitação</vt:lpstr>
      <vt:lpstr/>
      <vt:lpstr>/</vt:lpstr>
      <vt:lpstr/>
      <vt:lpstr/>
      <vt:lpstr/>
      <vt:lpstr/>
      <vt:lpstr/>
      <vt:lpstr/>
      <vt:lpstr/>
      <vt:lpstr>Dicionário EAP</vt:lpstr>
      <vt:lpstr/>
      <vt:lpstr>Matriz de Responsabilidades</vt:lpstr>
      <vt:lpstr>Declaração do escopo do projeto</vt:lpstr>
    </vt:vector>
  </TitlesOfParts>
  <Company>Desenvolvedores Ltda</Company>
  <LinksUpToDate>false</LinksUpToDate>
  <CharactersWithSpaces>643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Alexandre Santos</cp:lastModifiedBy>
  <cp:revision>4</cp:revision>
  <dcterms:created xsi:type="dcterms:W3CDTF">2018-05-06T20:04:00Z</dcterms:created>
  <dcterms:modified xsi:type="dcterms:W3CDTF">2018-05-06T20:06:00Z</dcterms:modified>
</cp:coreProperties>
</file>